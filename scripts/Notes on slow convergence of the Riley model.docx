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24" w:rsidRDefault="00A501B6" w:rsidP="00A501B6">
      <w:pPr>
        <w:pStyle w:val="Heading1"/>
      </w:pPr>
      <w:r>
        <w:t>Notes on slow convergence of the Riley model</w:t>
      </w:r>
    </w:p>
    <w:p w:rsidR="00A501B6" w:rsidRDefault="00A501B6" w:rsidP="00A501B6">
      <w:r>
        <w:t xml:space="preserve">Convergence is often very slow, e.g. for the p53 data (but note convergence is fine for any one change of: difficult, technique(dfp), </w:t>
      </w:r>
      <w:r w:rsidRPr="00A501B6">
        <w:t>technique(bfgs)</w:t>
      </w:r>
      <w:r>
        <w:t xml:space="preserve">, or changing the variable order. </w:t>
      </w:r>
    </w:p>
    <w:p w:rsidR="00A501B6" w:rsidRDefault="00A501B6" w:rsidP="00A501B6">
      <w:r>
        <w:t xml:space="preserve">Sometimes it is at the maximum but doesn't realise. </w:t>
      </w:r>
    </w:p>
    <w:p w:rsidR="00A501B6" w:rsidRDefault="00A501B6" w:rsidP="00A501B6">
      <w:r>
        <w:t>I've tried:</w:t>
      </w:r>
    </w:p>
    <w:p w:rsidR="00A501B6" w:rsidRDefault="00A501B6" w:rsidP="00A501B6">
      <w:pPr>
        <w:pStyle w:val="ListParagraph"/>
        <w:numPr>
          <w:ilvl w:val="0"/>
          <w:numId w:val="5"/>
        </w:numPr>
      </w:pPr>
      <w:r>
        <w:t>changing the coding of riley in mvmeta_lmata - little effect</w:t>
      </w:r>
    </w:p>
    <w:p w:rsidR="00A501B6" w:rsidRDefault="00A501B6" w:rsidP="00A501B6">
      <w:pPr>
        <w:pStyle w:val="ListParagraph"/>
        <w:numPr>
          <w:ilvl w:val="0"/>
          <w:numId w:val="5"/>
        </w:numPr>
      </w:pPr>
      <w:r>
        <w:t>rescaling the variables - sometimes helps (if correlations get close to 1, perhaps scaling the later variables would help)</w:t>
      </w:r>
    </w:p>
    <w:p w:rsidR="00A501B6" w:rsidRDefault="00A501B6" w:rsidP="00A501B6">
      <w:r>
        <w:t>I've thought:</w:t>
      </w:r>
    </w:p>
    <w:p w:rsidR="00A501B6" w:rsidRDefault="00A501B6" w:rsidP="00A501B6">
      <w:pPr>
        <w:pStyle w:val="ListParagraph"/>
        <w:numPr>
          <w:ilvl w:val="0"/>
          <w:numId w:val="5"/>
        </w:numPr>
      </w:pPr>
      <w:r>
        <w:t xml:space="preserve">is it a precision issue? </w:t>
      </w:r>
    </w:p>
    <w:p w:rsidR="00A501B6" w:rsidRDefault="004202A0" w:rsidP="00A501B6">
      <w:pPr>
        <w:pStyle w:val="ListParagraph"/>
        <w:numPr>
          <w:ilvl w:val="0"/>
          <w:numId w:val="5"/>
        </w:numPr>
      </w:pPr>
      <w:r>
        <w:t>are the starting values coming out wrong? in a 3-dimensional problem, setting start(I(3)) and trace suggests the starting values have gone wrong.</w:t>
      </w:r>
    </w:p>
    <w:p w:rsidR="004202A0" w:rsidRDefault="004202A0" w:rsidP="00A501B6">
      <w:pPr>
        <w:pStyle w:val="ListParagraph"/>
        <w:numPr>
          <w:ilvl w:val="0"/>
          <w:numId w:val="5"/>
        </w:numPr>
      </w:pPr>
      <w:r>
        <w:t>does the same problem arise in other soft</w:t>
      </w:r>
      <w:r w:rsidR="00CD2EB2">
        <w:t>w</w:t>
      </w:r>
      <w:r>
        <w:t xml:space="preserve">are, or is it </w:t>
      </w:r>
      <w:r w:rsidR="00CD2EB2">
        <w:t xml:space="preserve">only </w:t>
      </w:r>
      <w:r>
        <w:t>a Stata issue?</w:t>
      </w:r>
    </w:p>
    <w:p w:rsidR="004202A0" w:rsidRDefault="004202A0" w:rsidP="00A501B6"/>
    <w:p w:rsidR="00A501B6" w:rsidRDefault="004202A0" w:rsidP="00A501B6">
      <w:r>
        <w:t>p53</w:t>
      </w:r>
    </w:p>
    <w:p w:rsidR="004202A0" w:rsidRDefault="004202A0" w:rsidP="004202A0">
      <w:pPr>
        <w:pStyle w:val="ListParagraph"/>
        <w:numPr>
          <w:ilvl w:val="0"/>
          <w:numId w:val="6"/>
        </w:numPr>
      </w:pPr>
      <w:r>
        <w:t>1397 iterations using matrices</w:t>
      </w:r>
    </w:p>
    <w:p w:rsidR="00A501B6" w:rsidRDefault="00A501B6" w:rsidP="004202A0">
      <w:pPr>
        <w:pStyle w:val="ListParagraph"/>
        <w:numPr>
          <w:ilvl w:val="0"/>
          <w:numId w:val="6"/>
        </w:numPr>
      </w:pPr>
      <w:r>
        <w:t>2026 iterations</w:t>
      </w:r>
      <w:r w:rsidR="004202A0">
        <w:t xml:space="preserve"> using direct computation</w:t>
      </w:r>
    </w:p>
    <w:p w:rsidR="000E03C3" w:rsidRDefault="000E03C3" w:rsidP="000E03C3">
      <w:r>
        <w:t>CPCB review 10</w:t>
      </w:r>
    </w:p>
    <w:p w:rsidR="000E03C3" w:rsidRPr="00A501B6" w:rsidRDefault="000E03C3" w:rsidP="000E03C3">
      <w:pPr>
        <w:pStyle w:val="ListParagraph"/>
        <w:numPr>
          <w:ilvl w:val="0"/>
          <w:numId w:val="7"/>
        </w:numPr>
      </w:pPr>
      <w:r>
        <w:t>3 &amp; 4 works with technique(bfgs): (non-zero) chol22 has no std error</w:t>
      </w:r>
      <w:r w:rsidR="00873FA6">
        <w:t>: re-scaling doesn't help (but can change the point estimates a bit)</w:t>
      </w:r>
      <w:bookmarkStart w:id="0" w:name="_GoBack"/>
      <w:bookmarkEnd w:id="0"/>
    </w:p>
    <w:sectPr w:rsidR="000E03C3" w:rsidRPr="00A501B6" w:rsidSect="0019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5A1"/>
    <w:multiLevelType w:val="hybridMultilevel"/>
    <w:tmpl w:val="508A5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93939"/>
    <w:multiLevelType w:val="hybridMultilevel"/>
    <w:tmpl w:val="23C8F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D5845"/>
    <w:multiLevelType w:val="hybridMultilevel"/>
    <w:tmpl w:val="4406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C11D6"/>
    <w:multiLevelType w:val="hybridMultilevel"/>
    <w:tmpl w:val="C41C2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E2555"/>
    <w:multiLevelType w:val="hybridMultilevel"/>
    <w:tmpl w:val="666A7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9298B"/>
    <w:multiLevelType w:val="hybridMultilevel"/>
    <w:tmpl w:val="0C2E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F12D8"/>
    <w:multiLevelType w:val="hybridMultilevel"/>
    <w:tmpl w:val="401CF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B6"/>
    <w:rsid w:val="000E03C3"/>
    <w:rsid w:val="00117D1B"/>
    <w:rsid w:val="00117D8C"/>
    <w:rsid w:val="00144E17"/>
    <w:rsid w:val="001948BB"/>
    <w:rsid w:val="00195160"/>
    <w:rsid w:val="001F03D5"/>
    <w:rsid w:val="00201F94"/>
    <w:rsid w:val="00294E33"/>
    <w:rsid w:val="00300683"/>
    <w:rsid w:val="00325D30"/>
    <w:rsid w:val="00333B47"/>
    <w:rsid w:val="00397AA3"/>
    <w:rsid w:val="003D3423"/>
    <w:rsid w:val="003E51D7"/>
    <w:rsid w:val="004202A0"/>
    <w:rsid w:val="00480BB2"/>
    <w:rsid w:val="00491729"/>
    <w:rsid w:val="004B6476"/>
    <w:rsid w:val="00567FA7"/>
    <w:rsid w:val="0059061F"/>
    <w:rsid w:val="005D527D"/>
    <w:rsid w:val="006E3F48"/>
    <w:rsid w:val="007137F1"/>
    <w:rsid w:val="007712C2"/>
    <w:rsid w:val="007C4C83"/>
    <w:rsid w:val="007C7BB5"/>
    <w:rsid w:val="00873FA6"/>
    <w:rsid w:val="00893B3F"/>
    <w:rsid w:val="008B416D"/>
    <w:rsid w:val="009C3253"/>
    <w:rsid w:val="00A501B6"/>
    <w:rsid w:val="00A54BFD"/>
    <w:rsid w:val="00A76AE6"/>
    <w:rsid w:val="00A92A13"/>
    <w:rsid w:val="00B40662"/>
    <w:rsid w:val="00B71ECD"/>
    <w:rsid w:val="00BB688B"/>
    <w:rsid w:val="00BC644D"/>
    <w:rsid w:val="00BE0EDE"/>
    <w:rsid w:val="00BF07B8"/>
    <w:rsid w:val="00C35F3C"/>
    <w:rsid w:val="00CD2EB2"/>
    <w:rsid w:val="00CE3152"/>
    <w:rsid w:val="00DC5FC6"/>
    <w:rsid w:val="00DD2C65"/>
    <w:rsid w:val="00E3527C"/>
    <w:rsid w:val="00E91695"/>
    <w:rsid w:val="00ED62E6"/>
    <w:rsid w:val="00F62524"/>
    <w:rsid w:val="00F91463"/>
    <w:rsid w:val="00FB1E96"/>
    <w:rsid w:val="00FC19F2"/>
    <w:rsid w:val="00FD6D01"/>
    <w:rsid w:val="00F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63"/>
    <w:pPr>
      <w:spacing w:after="12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94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201F94"/>
    <w:pPr>
      <w:keepNext/>
      <w:spacing w:before="120"/>
      <w:outlineLvl w:val="1"/>
    </w:pPr>
    <w:rPr>
      <w:rFonts w:eastAsia="Times New Roman" w:cs="Times New Roman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F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9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201F94"/>
    <w:rPr>
      <w:rFonts w:ascii="Arial" w:eastAsia="Times New Roman" w:hAnsi="Arial" w:cs="Times New Roman"/>
      <w:b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F91463"/>
    <w:rPr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01F94"/>
    <w:rPr>
      <w:rFonts w:ascii="Arial" w:eastAsiaTheme="majorEastAsia" w:hAnsi="Arial" w:cstheme="majorBidi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63"/>
    <w:pPr>
      <w:spacing w:after="12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94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201F94"/>
    <w:pPr>
      <w:keepNext/>
      <w:spacing w:before="120"/>
      <w:outlineLvl w:val="1"/>
    </w:pPr>
    <w:rPr>
      <w:rFonts w:eastAsia="Times New Roman" w:cs="Times New Roman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F94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94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201F94"/>
    <w:rPr>
      <w:rFonts w:ascii="Arial" w:eastAsia="Times New Roman" w:hAnsi="Arial" w:cs="Times New Roman"/>
      <w:b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F91463"/>
    <w:rPr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01F94"/>
    <w:rPr>
      <w:rFonts w:ascii="Arial" w:eastAsiaTheme="majorEastAsia" w:hAnsi="Arial" w:cstheme="majorBidi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6AF15943.dotm</Template>
  <TotalTime>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White</dc:creator>
  <cp:lastModifiedBy>Ian White</cp:lastModifiedBy>
  <cp:revision>4</cp:revision>
  <dcterms:created xsi:type="dcterms:W3CDTF">2015-07-13T14:18:00Z</dcterms:created>
  <dcterms:modified xsi:type="dcterms:W3CDTF">2015-07-13T16:12:00Z</dcterms:modified>
</cp:coreProperties>
</file>